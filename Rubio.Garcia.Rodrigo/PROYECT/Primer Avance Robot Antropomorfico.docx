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5" w:rsidRDefault="00924E55">
      <w:pPr>
        <w:rPr>
          <w:noProof/>
          <w:lang w:eastAsia="es-AR" w:bidi="ar-S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F5AEC88" wp14:editId="5E310F98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6188075" cy="9659620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9659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2E71" id="Rectangle 15" o:spid="_x0000_s1026" style="position:absolute;margin-left:73.35pt;margin-top:-38.35pt;width:487.25pt;height:760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" fillcolor="#c8b300 [3215]" stroked="f" strokeweight="2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03388" wp14:editId="23359ECE">
                <wp:simplePos x="0" y="0"/>
                <wp:positionH relativeFrom="column">
                  <wp:posOffset>-482600</wp:posOffset>
                </wp:positionH>
                <wp:positionV relativeFrom="paragraph">
                  <wp:posOffset>-1530350</wp:posOffset>
                </wp:positionV>
                <wp:extent cx="1414145" cy="1043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43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2912" id="Rectangle 1" o:spid="_x0000_s1026" style="position:absolute;margin-left:-38pt;margin-top:-120.5pt;width:111.35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" fillcolor="#006a91 [3207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A19BA" wp14:editId="1359ED0F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4119880" cy="192341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1923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4A79" id="Rectangle 13" o:spid="_x0000_s1026" style="position:absolute;margin-left:73.35pt;margin-top:-38.35pt;width:324.4pt;height:1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" fillcolor="#d9c759 [3209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80EEB" wp14:editId="10914F9A">
                <wp:simplePos x="0" y="0"/>
                <wp:positionH relativeFrom="column">
                  <wp:posOffset>-482600</wp:posOffset>
                </wp:positionH>
                <wp:positionV relativeFrom="paragraph">
                  <wp:posOffset>-487045</wp:posOffset>
                </wp:positionV>
                <wp:extent cx="1439545" cy="20504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050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8666" id="Rectangle 11" o:spid="_x0000_s1026" style="position:absolute;margin-left:-38pt;margin-top:-38.35pt;width:113.35pt;height:16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" fillcolor="#e9a155 [3205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76EBC" wp14:editId="7F4FE714">
                <wp:simplePos x="0" y="0"/>
                <wp:positionH relativeFrom="column">
                  <wp:posOffset>931545</wp:posOffset>
                </wp:positionH>
                <wp:positionV relativeFrom="paragraph">
                  <wp:posOffset>-1530350</wp:posOffset>
                </wp:positionV>
                <wp:extent cx="2279650" cy="1043940"/>
                <wp:effectExtent l="0" t="0" r="635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3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6D8" id="Rectangle 6" o:spid="_x0000_s1026" style="position:absolute;margin-left:73.35pt;margin-top:-120.5pt;width:179.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" fillcolor="#ffd66c [3204]" stroked="f" strokeweight="2pt"/>
            </w:pict>
          </mc:Fallback>
        </mc:AlternateContent>
      </w:r>
      <w:r w:rsidR="0027573B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0E0BA" wp14:editId="1A9A2028">
                <wp:simplePos x="0" y="0"/>
                <wp:positionH relativeFrom="column">
                  <wp:posOffset>3146425</wp:posOffset>
                </wp:positionH>
                <wp:positionV relativeFrom="paragraph">
                  <wp:posOffset>-1530350</wp:posOffset>
                </wp:positionV>
                <wp:extent cx="3971290" cy="10439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10439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2FCE" id="Rectangle 7" o:spid="_x0000_s1026" style="position:absolute;margin-left:247.75pt;margin-top:-120.5pt;width:312.7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" fillcolor="#fdc705 [3206]" stroked="f" strokeweight="2pt"/>
            </w:pict>
          </mc:Fallback>
        </mc:AlternateContent>
      </w:r>
    </w:p>
    <w:p w:rsidR="00697944" w:rsidRDefault="00D861AC"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2DA2A" wp14:editId="09C86DBB">
                <wp:simplePos x="0" y="0"/>
                <wp:positionH relativeFrom="column">
                  <wp:posOffset>933450</wp:posOffset>
                </wp:positionH>
                <wp:positionV relativeFrom="paragraph">
                  <wp:posOffset>1076325</wp:posOffset>
                </wp:positionV>
                <wp:extent cx="2571750" cy="34620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462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04D" w:rsidRDefault="004F704D" w:rsidP="00D86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DA2A" id="Rectangle 14" o:spid="_x0000_s1026" style="position:absolute;margin-left:73.5pt;margin-top:84.75pt;width:202.5pt;height:2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" fillcolor="#d9c759 [3209]" stroked="f" strokeweight="2pt">
                <v:textbox>
                  <w:txbxContent>
                    <w:p w:rsidR="004F704D" w:rsidRDefault="004F704D" w:rsidP="00D861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9A512" wp14:editId="2F2E9163">
                <wp:simplePos x="0" y="0"/>
                <wp:positionH relativeFrom="column">
                  <wp:posOffset>3705225</wp:posOffset>
                </wp:positionH>
                <wp:positionV relativeFrom="paragraph">
                  <wp:posOffset>4619625</wp:posOffset>
                </wp:positionV>
                <wp:extent cx="3171825" cy="1666875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Salguero Hernández Juan Pablo 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Martínez Jacinto Ricardo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Avalos Lupercio Jesús Jail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García barajas Raúl Israel</w:t>
                            </w:r>
                          </w:p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Rubio García Rodrigo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9A51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91.75pt;margin-top:363.75pt;width:249.7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" filled="f" stroked="f" strokeweight="2pt">
                <v:textbox>
                  <w:txbxContent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Salguero Hernández Juan Pablo 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Martínez Jacinto Ricardo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Avalos Lupercio Jesús Jail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García barajas Raúl Israel</w:t>
                      </w:r>
                    </w:p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Rubio García Rodrigo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w:drawing>
          <wp:anchor distT="0" distB="0" distL="114300" distR="114300" simplePos="0" relativeHeight="251684864" behindDoc="0" locked="0" layoutInCell="1" allowOverlap="1" wp14:anchorId="288C4162" wp14:editId="27B50BD8">
            <wp:simplePos x="0" y="0"/>
            <wp:positionH relativeFrom="margin">
              <wp:posOffset>953770</wp:posOffset>
            </wp:positionH>
            <wp:positionV relativeFrom="paragraph">
              <wp:posOffset>2514600</wp:posOffset>
            </wp:positionV>
            <wp:extent cx="2562225" cy="3316586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41CA2" wp14:editId="381B5169">
                <wp:simplePos x="0" y="0"/>
                <wp:positionH relativeFrom="column">
                  <wp:posOffset>3896360</wp:posOffset>
                </wp:positionH>
                <wp:positionV relativeFrom="paragraph">
                  <wp:posOffset>5517515</wp:posOffset>
                </wp:positionV>
                <wp:extent cx="3162935" cy="5270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16293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="Tahoma"/>
                                <w:color w:val="FFFFFF"/>
                                <w:kern w:val="24"/>
                                <w:sz w:val="34"/>
                                <w:szCs w:val="34"/>
                              </w:rPr>
                              <w:alias w:val="Subtítulo"/>
                              <w:tag w:val="Subtítulo"/>
                              <w:id w:val="721030839"/>
                            </w:sdtPr>
                            <w:sdtContent>
                              <w:p w:rsidR="004F704D" w:rsidRPr="00E17846" w:rsidRDefault="004F704D" w:rsidP="00077231">
                                <w:pPr>
                                  <w:pStyle w:val="NormalWeb"/>
                                  <w:spacing w:before="140" w:beforeAutospacing="0" w:after="0" w:afterAutospacing="0"/>
                                  <w:rPr>
                                    <w:rFonts w:asciiTheme="majorHAnsi" w:hAnsiTheme="majorHAnsi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Theme="majorHAnsi" w:hAnsiTheme="majorHAnsi" w:cs="Tahoma"/>
                                    <w:color w:val="FFFFFF"/>
                                    <w:kern w:val="24"/>
                                    <w:sz w:val="34"/>
                                    <w:szCs w:val="34"/>
                                  </w:rPr>
                                  <w:t xml:space="preserve">Cinemática de robots 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1CA2" id="Rectangle 4" o:spid="_x0000_s1028" style="position:absolute;margin-left:306.8pt;margin-top:434.45pt;width:249.05pt;height: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hAnsiTheme="majorHAnsi" w:cs="Tahoma"/>
                          <w:color w:val="FFFFFF"/>
                          <w:kern w:val="24"/>
                          <w:sz w:val="34"/>
                          <w:szCs w:val="34"/>
                        </w:rPr>
                        <w:alias w:val="Subtítulo"/>
                        <w:tag w:val="Subtítulo"/>
                        <w:id w:val="721030839"/>
                      </w:sdtPr>
                      <w:sdtContent>
                        <w:p w:rsidR="004F704D" w:rsidRPr="00E17846" w:rsidRDefault="004F704D" w:rsidP="00077231">
                          <w:pPr>
                            <w:pStyle w:val="NormalWeb"/>
                            <w:spacing w:before="140" w:beforeAutospacing="0" w:after="0" w:afterAutospacing="0"/>
                            <w:rPr>
                              <w:rFonts w:asciiTheme="majorHAnsi" w:hAnsiTheme="majorHAnsi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Theme="majorHAnsi" w:hAnsiTheme="majorHAnsi" w:cs="Tahoma"/>
                              <w:color w:val="FFFFFF"/>
                              <w:kern w:val="24"/>
                              <w:sz w:val="34"/>
                              <w:szCs w:val="34"/>
                            </w:rPr>
                            <w:t xml:space="preserve">Cinemática de robots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0F0BD4" wp14:editId="5B457FF5">
                <wp:simplePos x="0" y="0"/>
                <wp:positionH relativeFrom="column">
                  <wp:posOffset>3850005</wp:posOffset>
                </wp:positionH>
                <wp:positionV relativeFrom="paragraph">
                  <wp:posOffset>4978400</wp:posOffset>
                </wp:positionV>
                <wp:extent cx="3243580" cy="9556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43580" cy="955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eastAsiaTheme="majorEastAsia" w:hAnsi="Calibr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64"/>
                                <w:szCs w:val="64"/>
                                <w:lang w:eastAsia="en-US" w:bidi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kern w:val="24"/>
                                <w:position w:val="1"/>
                                <w:sz w:val="64"/>
                                <w:szCs w:val="64"/>
                                <w:lang w:val="es-A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Brazo robótico </w:t>
                            </w:r>
                          </w:p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rtlCol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F0BD4" id="Rectangle 3" o:spid="_x0000_s1029" style="position:absolute;margin-left:303.15pt;margin-top:392pt;width:255.4pt;height:7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" filled="f" stroked="f">
                <v:path arrowok="t"/>
                <o:lock v:ext="edit" grouping="t"/>
                <v:textbox>
                  <w:txbxContent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eastAsiaTheme="majorEastAsia" w:hAnsi="Calibr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64"/>
                          <w:szCs w:val="64"/>
                          <w:lang w:eastAsia="en-US" w:bidi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kern w:val="24"/>
                          <w:position w:val="1"/>
                          <w:sz w:val="64"/>
                          <w:szCs w:val="64"/>
                          <w:lang w:val="es-A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Brazo robótico </w:t>
                      </w:r>
                    </w:p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E5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ABFD6" wp14:editId="12AE2274">
                <wp:simplePos x="0" y="0"/>
                <wp:positionH relativeFrom="column">
                  <wp:posOffset>-482600</wp:posOffset>
                </wp:positionH>
                <wp:positionV relativeFrom="paragraph">
                  <wp:posOffset>1249680</wp:posOffset>
                </wp:positionV>
                <wp:extent cx="1439545" cy="7615555"/>
                <wp:effectExtent l="0" t="0" r="8255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6155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F52DC" id="Rectangle 12" o:spid="_x0000_s1026" style="position:absolute;margin-left:-38pt;margin-top:98.4pt;width:113.35pt;height:59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" fillcolor="#df7a10 [3208]" stroked="f" strokeweight="2pt"/>
            </w:pict>
          </mc:Fallback>
        </mc:AlternateContent>
      </w:r>
      <w:r w:rsidR="002F37F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F60A" wp14:editId="2A94C6AF">
                <wp:simplePos x="0" y="0"/>
                <wp:positionH relativeFrom="column">
                  <wp:posOffset>812042</wp:posOffset>
                </wp:positionH>
                <wp:positionV relativeFrom="paragraph">
                  <wp:posOffset>8220075</wp:posOffset>
                </wp:positionV>
                <wp:extent cx="5732059" cy="52705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2059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40"/>
                                <w:szCs w:val="76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alias w:val="Fecha de publicación"/>
                              <w:tag w:val=""/>
                              <w:id w:val="148204759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s-A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F704D" w:rsidRPr="00EB5D80" w:rsidRDefault="004F704D" w:rsidP="00C0088B">
                                <w:pPr>
                                  <w:pStyle w:val="NormalWeb"/>
                                  <w:spacing w:before="140" w:beforeAutospacing="0" w:after="0" w:afterAutospacing="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:lang w:val="es-AR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DF60A" id="_x0000_s1030" style="position:absolute;margin-left:63.95pt;margin-top:647.25pt;width:451.35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40"/>
                          <w:szCs w:val="76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alias w:val="Fecha de publicación"/>
                        <w:tag w:val=""/>
                        <w:id w:val="148204759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s-AR"/>
                          <w:storeMappedDataAs w:val="dateTime"/>
                          <w:calendar w:val="gregorian"/>
                        </w:date>
                      </w:sdtPr>
                      <w:sdtContent>
                        <w:p w:rsidR="004F704D" w:rsidRPr="00EB5D80" w:rsidRDefault="004F704D" w:rsidP="00C0088B">
                          <w:pPr>
                            <w:pStyle w:val="NormalWeb"/>
                            <w:spacing w:before="140" w:beforeAutospacing="0" w:after="0" w:afterAutospacing="0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:lang w:val="es-AR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07723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6F487" wp14:editId="422FA76D">
                <wp:simplePos x="0" y="0"/>
                <wp:positionH relativeFrom="column">
                  <wp:posOffset>3664424</wp:posOffset>
                </wp:positionH>
                <wp:positionV relativeFrom="paragraph">
                  <wp:posOffset>4561196</wp:posOffset>
                </wp:positionV>
                <wp:extent cx="13648" cy="3657600"/>
                <wp:effectExtent l="0" t="0" r="2476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553C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359.15pt" to="289.6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" strokecolor="white [3212]"/>
            </w:pict>
          </mc:Fallback>
        </mc:AlternateContent>
      </w:r>
      <w:r w:rsidR="00697944">
        <w:br w:type="page"/>
      </w:r>
    </w:p>
    <w:p w:rsidR="00D861AC" w:rsidRDefault="00D861AC" w:rsidP="00B0142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2AEF0" wp14:editId="55DDF412">
                <wp:simplePos x="0" y="0"/>
                <wp:positionH relativeFrom="margin">
                  <wp:align>left</wp:align>
                </wp:positionH>
                <wp:positionV relativeFrom="paragraph">
                  <wp:posOffset>-339725</wp:posOffset>
                </wp:positionV>
                <wp:extent cx="2171700" cy="638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Diseño: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AEF0" id="Cuadro de texto 35" o:spid="_x0000_s1031" type="#_x0000_t202" style="position:absolute;left:0;text-align:left;margin-left:0;margin-top:-26.75pt;width:171pt;height:5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Diseño: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427" w:rsidRPr="00717078" w:rsidRDefault="00B17892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En el diseño del </w:t>
      </w:r>
      <w:bookmarkStart w:id="0" w:name="_GoBack"/>
      <w:bookmarkEnd w:id="0"/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brazo robotico antropomorfico </w:t>
      </w:r>
      <w:r w:rsidR="00B01427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se utilizaron 3 grados de libertad y 3 eslabones, de los cuales una articulacion rotativa y otras dos articulaciones comunes. </w:t>
      </w:r>
    </w:p>
    <w:p w:rsidR="00B01427" w:rsidRPr="00717078" w:rsidRDefault="00B01427" w:rsidP="00B01427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6F26D6E9" wp14:editId="400F8AA7">
            <wp:extent cx="2657475" cy="252049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04" cy="25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B01427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>El primer eslabon se encuentra seccionado para poder lograr el movimiento rotativo del primer eslabon, el eslabon fijo se diseño de la siguiente forma:</w:t>
      </w:r>
      <w:r w:rsidR="00D2073B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 </w:t>
      </w:r>
    </w:p>
    <w:p w:rsidR="00D2073B" w:rsidRPr="00717078" w:rsidRDefault="00D2073B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F46F2A0" wp14:editId="4FD6A251">
            <wp:extent cx="3111585" cy="2914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720" cy="29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81DCE1F" wp14:editId="2A796D28">
            <wp:extent cx="3228975" cy="2945986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31" cy="29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27" w:rsidRPr="00717078" w:rsidRDefault="00D2073B" w:rsidP="00D2073B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F5D4E9B" wp14:editId="099D5732">
            <wp:extent cx="6153150" cy="3600409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202" cy="3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Este eslabon fijo junto al primer eslabon seran los que contengan la articulacion para el movimiento giratorio del brazo robotico. </w:t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noProof/>
          <w:sz w:val="28"/>
          <w:lang w:eastAsia="es-MX" w:bidi="ar-SA"/>
        </w:rPr>
      </w:pPr>
    </w:p>
    <w:p w:rsidR="00B17892" w:rsidRPr="00717078" w:rsidRDefault="00BC2EA0" w:rsidP="00B17892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eastAsia="es-MX" w:bidi="ar-SA"/>
        </w:rPr>
        <w:t>El suiguiente es el eslabon 1 el cual tiene como requisito una altura minima de 33 cm y como se puede observar en el diseño el requisito es cumplido.</w:t>
      </w:r>
    </w:p>
    <w:p w:rsidR="00B17892" w:rsidRPr="00717078" w:rsidRDefault="00B17892" w:rsidP="00B17892">
      <w:pPr>
        <w:rPr>
          <w:rFonts w:ascii="Times New Roman" w:hAnsi="Times New Roman" w:cs="Times New Roman"/>
          <w:sz w:val="28"/>
        </w:rPr>
      </w:pPr>
    </w:p>
    <w:p w:rsidR="00B17892" w:rsidRPr="00717078" w:rsidRDefault="00BC2EA0" w:rsidP="00BC2EA0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426C631" wp14:editId="0E8E4C60">
            <wp:extent cx="2867025" cy="242594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765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8F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414BB0C" wp14:editId="2A58695E">
            <wp:extent cx="6610350" cy="381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D4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CCF02DB" wp14:editId="4CAD5EE1">
            <wp:extent cx="6645910" cy="402780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A0" w:rsidRPr="00717078" w:rsidRDefault="00BC2EA0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BC2EA0" w:rsidP="00EB5D80">
      <w:pPr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2 se procuró elaborar una pieza donde la mayor parte del material se concentre en el centro, para que esta pieza sea resistente ya que es lugar en el eslabón 2 donde se encuentran esfuerzos considerables.</w:t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321DB6FB" wp14:editId="39017B79">
            <wp:extent cx="5695950" cy="3276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8EAA4F5" wp14:editId="2CC6EFDF">
            <wp:extent cx="5305425" cy="3867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66ECFF92" wp14:editId="2D1581C5">
            <wp:extent cx="6477000" cy="3362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tres se optó por un pequeño gancho donde se colocará el peso de los 250gr.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 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D203477" wp14:editId="47898129">
            <wp:extent cx="5876925" cy="3846716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4054" cy="38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9E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12CEA20" wp14:editId="331E7424">
            <wp:extent cx="6038850" cy="3732595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2898" cy="37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</w:p>
    <w:p w:rsidR="0099788F" w:rsidRPr="00717078" w:rsidRDefault="0099788F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Para la unión de las piezas se utilizarán ejes de 2.5 cm de diámetro.</w:t>
      </w:r>
    </w:p>
    <w:p w:rsidR="008E647B" w:rsidRDefault="00D861AC" w:rsidP="00EB5D80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6982D" wp14:editId="3698B4B0">
                <wp:simplePos x="0" y="0"/>
                <wp:positionH relativeFrom="margin">
                  <wp:align>left</wp:align>
                </wp:positionH>
                <wp:positionV relativeFrom="paragraph">
                  <wp:posOffset>2607945</wp:posOffset>
                </wp:positionV>
                <wp:extent cx="5657850" cy="63817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Simulación en Ansys: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982D" id="Cuadro de texto 36" o:spid="_x0000_s1032" type="#_x0000_t202" style="position:absolute;margin-left:0;margin-top:205.35pt;width:445.5pt;height:50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Simulación en Ansys: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7B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113D715" wp14:editId="412EFF1F">
            <wp:extent cx="2514305" cy="2311854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91" cy="23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8F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42FE19F9" wp14:editId="29372F30">
            <wp:extent cx="2562225" cy="24636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252" cy="24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AC" w:rsidRDefault="00D861AC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 el Software de Ansys los resultados que se obtuvieron al realizar un análisis estructural arrojaron que el eslabón 3 estará sometido a grandes esfuerzos comparado con los otros eslabones</w:t>
      </w:r>
      <w:r w:rsidR="0085048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por lo cual se tendrá especial atención tan</w:t>
      </w:r>
      <w:r w:rsidR="00850481">
        <w:rPr>
          <w:rFonts w:ascii="Times New Roman" w:hAnsi="Times New Roman" w:cs="Times New Roman"/>
          <w:sz w:val="28"/>
        </w:rPr>
        <w:t>to al motor de la articulación</w:t>
      </w:r>
      <w:r>
        <w:rPr>
          <w:rFonts w:ascii="Times New Roman" w:hAnsi="Times New Roman" w:cs="Times New Roman"/>
          <w:sz w:val="28"/>
        </w:rPr>
        <w:t xml:space="preserve"> entre el eslabón 2-3</w:t>
      </w:r>
      <w:r w:rsidR="00850481">
        <w:rPr>
          <w:rFonts w:ascii="Times New Roman" w:hAnsi="Times New Roman" w:cs="Times New Roman"/>
          <w:sz w:val="28"/>
        </w:rPr>
        <w:t xml:space="preserve"> así como al espesor y material del ultimo eslabón. </w:t>
      </w:r>
    </w:p>
    <w:p w:rsidR="00850481" w:rsidRPr="00717078" w:rsidRDefault="00850481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 positivo que se encuentra en el análisis en Ansys es que ninguno de los eslabones sufre un esfuerzo tan grande como para deformar o generar un fallo en alguno de los eslabones del robot.</w:t>
      </w:r>
    </w:p>
    <w:p w:rsidR="008E647B" w:rsidRDefault="008E647B" w:rsidP="00EB5D80">
      <w:pPr>
        <w:rPr>
          <w:rFonts w:ascii="Times New Roman" w:hAnsi="Times New Roman" w:cs="Times New Roman"/>
          <w:sz w:val="28"/>
        </w:rPr>
      </w:pPr>
    </w:p>
    <w:p w:rsidR="004F704D" w:rsidRDefault="004F704D">
      <w:pPr>
        <w:spacing w:after="429"/>
        <w:ind w:right="164"/>
        <w:jc w:val="center"/>
      </w:pPr>
      <w:r>
        <w:rPr>
          <w:noProof/>
        </w:rPr>
        <w:drawing>
          <wp:inline distT="0" distB="0" distL="0" distR="0">
            <wp:extent cx="2238375" cy="76200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spacing w:after="0"/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5246" w:type="dxa"/>
        <w:tblInd w:w="1796" w:type="dxa"/>
        <w:tblCellMar>
          <w:top w:w="54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91"/>
      </w:tblGrid>
      <w:tr w:rsidR="004F704D">
        <w:trPr>
          <w:trHeight w:val="259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6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1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spacing w:after="135"/>
        <w:ind w:left="-5"/>
      </w:pPr>
      <w:proofErr w:type="spellStart"/>
      <w:r>
        <w:t>Contents</w:t>
      </w:r>
      <w:proofErr w:type="spellEnd"/>
      <w: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252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0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Materials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2"/>
        </w:numPr>
        <w:spacing w:after="0" w:line="259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Pr="004F704D" w:rsidRDefault="004F704D">
      <w:pPr>
        <w:numPr>
          <w:ilvl w:val="1"/>
          <w:numId w:val="2"/>
        </w:numPr>
        <w:spacing w:after="1" w:line="227" w:lineRule="auto"/>
        <w:ind w:right="4522" w:firstLine="720"/>
        <w:rPr>
          <w:lang w:val="en-US"/>
        </w:rPr>
      </w:pP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PVC Foam (60 kg m^-3)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proofErr w:type="spellEnd"/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27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tabs>
          <w:tab w:val="center" w:pos="1140"/>
          <w:tab w:val="center" w:pos="2433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80" w:line="227" w:lineRule="auto"/>
        <w:ind w:hanging="360"/>
      </w:pPr>
      <w:proofErr w:type="gramStart"/>
      <w:r>
        <w:rPr>
          <w:rFonts w:ascii="Arial" w:eastAsia="Arial" w:hAnsi="Arial" w:cs="Arial"/>
          <w:color w:val="3B577D"/>
          <w:sz w:val="20"/>
          <w:u w:val="single" w:color="3B577D"/>
        </w:rPr>
        <w:t>Total</w:t>
      </w:r>
      <w:proofErr w:type="gram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Deformation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0"/>
          <w:numId w:val="1"/>
        </w:numPr>
        <w:spacing w:after="411" w:line="227" w:lineRule="auto"/>
        <w:ind w:right="5471" w:hanging="360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lastRenderedPageBreak/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PVC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Foam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(60 kg m^-3)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ind w:left="-5"/>
      </w:pPr>
      <w:proofErr w:type="spellStart"/>
      <w:r>
        <w:t>Units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58" w:type="dxa"/>
        <w:tblInd w:w="1391" w:type="dxa"/>
        <w:tblCellMar>
          <w:top w:w="57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4305"/>
      </w:tblGrid>
      <w:tr w:rsidR="004F704D" w:rsidRPr="004F704D">
        <w:trPr>
          <w:trHeight w:val="262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4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4F704D">
        <w:trPr>
          <w:trHeight w:val="263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4F704D">
        <w:trPr>
          <w:trHeight w:val="261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:rsidR="004F704D" w:rsidRDefault="004F704D">
      <w:pPr>
        <w:pStyle w:val="Ttulo1"/>
        <w:spacing w:after="165"/>
        <w:ind w:left="-5"/>
      </w:pPr>
      <w:proofErr w:type="spellStart"/>
      <w:r>
        <w:t>Model</w:t>
      </w:r>
      <w:proofErr w:type="spellEnd"/>
      <w:r>
        <w:t xml:space="preserve"> (A4) </w:t>
      </w:r>
    </w:p>
    <w:p w:rsidR="004F704D" w:rsidRDefault="004F704D">
      <w:pPr>
        <w:pStyle w:val="Ttulo2"/>
        <w:ind w:left="-5"/>
      </w:pPr>
      <w:proofErr w:type="spellStart"/>
      <w:r>
        <w:t>Geometry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2 </w:t>
      </w:r>
    </w:p>
    <w:p w:rsidR="004F704D" w:rsidRDefault="004F704D">
      <w:pPr>
        <w:spacing w:after="0"/>
        <w:ind w:left="10" w:right="3549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400" w:type="dxa"/>
        <w:tblInd w:w="718" w:type="dxa"/>
        <w:tblCellMar>
          <w:top w:w="54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4024"/>
      </w:tblGrid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 w:rsidRP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C:\Users\ricar\Downloads\Ensamblaje1.SAT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ACIS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Control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0.5915 m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0.56722 m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7.5148e-003 m³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0.45089 kg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Scale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Factor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Default Material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Basic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Solid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Independent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Key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ANS;DS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Attributes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Named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Material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Associativity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49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Reader Mode Saves Updated File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Instances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Smart CAD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Parts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3-D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Import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Decompose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Disjoint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Enclosure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Symmetry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spacing w:after="3"/>
        <w:ind w:left="2962" w:right="3190" w:firstLine="1039"/>
      </w:pPr>
      <w:r>
        <w:rPr>
          <w:rFonts w:ascii="Arial" w:eastAsia="Arial" w:hAnsi="Arial" w:cs="Arial"/>
          <w:b/>
          <w:sz w:val="20"/>
        </w:rPr>
        <w:t xml:space="preserve">TABLE 3 </w:t>
      </w: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Parts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819" w:type="dxa"/>
        <w:tblInd w:w="9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191"/>
        <w:gridCol w:w="1303"/>
        <w:gridCol w:w="1108"/>
        <w:gridCol w:w="1190"/>
        <w:gridCol w:w="1190"/>
        <w:gridCol w:w="1187"/>
      </w:tblGrid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Meshed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56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Graphics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105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821" w:firstLine="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Flexible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right="9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</w:t>
            </w:r>
            <w:proofErr w:type="spellEnd"/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-96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8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Reference </w:t>
            </w:r>
          </w:p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Material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PVC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(60 kg m^-3)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37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0.36507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0.28982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0.39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0.19537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0.40608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0.115 m </w:t>
            </w:r>
          </w:p>
        </w:tc>
      </w:tr>
      <w:tr w:rsidR="004F704D">
        <w:trPr>
          <w:trHeight w:val="263"/>
        </w:trPr>
        <w:tc>
          <w:tcPr>
            <w:tcW w:w="8819" w:type="dxa"/>
            <w:gridSpan w:val="7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2.6678e-003 m³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8.489e-005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3.3863e-004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1.0997e-003 m³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3.2388e-003 m³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71"/>
            </w:pPr>
            <w:r>
              <w:rPr>
                <w:rFonts w:ascii="Arial" w:eastAsia="Arial" w:hAnsi="Arial" w:cs="Arial"/>
                <w:sz w:val="20"/>
              </w:rPr>
              <w:t xml:space="preserve">0.16007 kg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5.0934e-003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2.0318e-002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6.5985e-002 kg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0.19433 kg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31" w:hanging="149"/>
            </w:pPr>
            <w:r>
              <w:rPr>
                <w:rFonts w:ascii="Arial" w:eastAsia="Arial" w:hAnsi="Arial" w:cs="Arial"/>
                <w:sz w:val="20"/>
              </w:rPr>
              <w:t xml:space="preserve">-2.0376e002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-2.0411e002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-2.2199e002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-2.1205e002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354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0.22996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0.10903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0.30709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-1.9941e002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3"/>
            </w:pPr>
            <w:r>
              <w:rPr>
                <w:rFonts w:ascii="Arial" w:eastAsia="Arial" w:hAnsi="Arial" w:cs="Arial"/>
                <w:sz w:val="20"/>
              </w:rPr>
              <w:t xml:space="preserve">0.28845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0.62722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0.57776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20"/>
              </w:rPr>
              <w:t xml:space="preserve">0.5068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0.16649 m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Ip1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2.1001e-003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5.2936e-007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1.4711e-004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8.9273e-004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Ip2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2.0985e-003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6.7182e-005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8.1876e-004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Ip3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6.6596e-004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1.6504e-004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1.9244e-004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1.3593e-003 kg·m²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1588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305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2551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1984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716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775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1096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963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339 </w:t>
            </w:r>
          </w:p>
        </w:tc>
      </w:tr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Coordinate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4 </w:t>
      </w:r>
    </w:p>
    <w:p w:rsidR="004F704D" w:rsidRPr="004F704D" w:rsidRDefault="004F704D">
      <w:pPr>
        <w:spacing w:after="0"/>
        <w:ind w:left="10" w:right="2026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Coordinate Systems &gt; Coordinate System </w:t>
      </w:r>
    </w:p>
    <w:tbl>
      <w:tblPr>
        <w:tblStyle w:val="TableGrid"/>
        <w:tblW w:w="4489" w:type="dxa"/>
        <w:tblInd w:w="2174" w:type="dxa"/>
        <w:tblCellMar>
          <w:top w:w="55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2435"/>
      </w:tblGrid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Cartesian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ID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 </w:t>
            </w:r>
          </w:p>
        </w:tc>
      </w:tr>
      <w:tr w:rsidR="004F704D">
        <w:trPr>
          <w:trHeight w:val="268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Directional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Vectors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[ 1. 0.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1.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0. 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Connections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5 </w:t>
      </w:r>
      <w:proofErr w:type="spellStart"/>
      <w:r>
        <w:t>Model</w:t>
      </w:r>
      <w:proofErr w:type="spellEnd"/>
      <w:r>
        <w:t xml:space="preserve"> (A4) &gt; </w:t>
      </w:r>
      <w:proofErr w:type="spellStart"/>
      <w:r>
        <w:t>Connections</w:t>
      </w:r>
      <w:proofErr w:type="spellEnd"/>
      <w:r>
        <w:t xml:space="preserve"> </w:t>
      </w:r>
    </w:p>
    <w:tbl>
      <w:tblPr>
        <w:tblStyle w:val="TableGrid"/>
        <w:tblW w:w="5291" w:type="dxa"/>
        <w:tblInd w:w="1773" w:type="dxa"/>
        <w:tblCellMar>
          <w:top w:w="51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22"/>
        <w:gridCol w:w="1269"/>
      </w:tblGrid>
      <w:tr w:rsidR="004F704D">
        <w:trPr>
          <w:trHeight w:val="257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1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Generate Automatic Connection On Refresh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Enabled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pStyle w:val="Ttulo3"/>
        <w:ind w:right="228"/>
      </w:pPr>
      <w:r>
        <w:t xml:space="preserve">TABLE 6 </w:t>
      </w:r>
    </w:p>
    <w:p w:rsidR="004F704D" w:rsidRDefault="004F704D">
      <w:pPr>
        <w:spacing w:after="3"/>
        <w:ind w:left="2655" w:hanging="10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Connections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Contacts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100" w:type="dxa"/>
        <w:tblInd w:w="2368" w:type="dxa"/>
        <w:tblCellMar>
          <w:top w:w="51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858"/>
      </w:tblGrid>
      <w:tr w:rsidR="004F704D">
        <w:trPr>
          <w:trHeight w:val="257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Slider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Slider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Overlap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Cylindrical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Faces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Priority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Across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1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1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</w:tbl>
    <w:p w:rsidR="004F704D" w:rsidRDefault="004F704D">
      <w:pPr>
        <w:pStyle w:val="Ttulo3"/>
        <w:ind w:right="228"/>
      </w:pPr>
      <w:r>
        <w:lastRenderedPageBreak/>
        <w:t xml:space="preserve">TABLE 7 </w:t>
      </w:r>
    </w:p>
    <w:p w:rsidR="004F704D" w:rsidRPr="004F704D" w:rsidRDefault="004F704D">
      <w:pPr>
        <w:spacing w:after="0"/>
        <w:ind w:left="10" w:right="1963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tbl>
      <w:tblPr>
        <w:tblStyle w:val="TableGrid"/>
        <w:tblW w:w="8819" w:type="dxa"/>
        <w:tblInd w:w="9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098"/>
        <w:gridCol w:w="1176"/>
        <w:gridCol w:w="1174"/>
        <w:gridCol w:w="1174"/>
        <w:gridCol w:w="1174"/>
        <w:gridCol w:w="1172"/>
      </w:tblGrid>
      <w:tr w:rsidR="004F704D">
        <w:trPr>
          <w:trHeight w:val="49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62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2275" w:type="dxa"/>
            <w:gridSpan w:val="2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-1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  <w:tc>
          <w:tcPr>
            <w:tcW w:w="234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 </w:t>
            </w:r>
          </w:p>
        </w:tc>
      </w:tr>
      <w:tr w:rsidR="004F704D">
        <w:trPr>
          <w:trHeight w:val="26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Protected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82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7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91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Bonded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89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Formulation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Sliding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30" w:hanging="1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Penetration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29" w:hanging="8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Elastic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Slip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Normal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26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Modification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lastRenderedPageBreak/>
        <w:t>Mesh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8 </w:t>
      </w:r>
    </w:p>
    <w:p w:rsidR="004F704D" w:rsidRDefault="004F704D">
      <w:pPr>
        <w:spacing w:after="0"/>
        <w:ind w:left="10" w:right="3762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Mesh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6056" w:type="dxa"/>
        <w:tblInd w:w="1391" w:type="dxa"/>
        <w:tblCellMar>
          <w:top w:w="55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  <w:gridCol w:w="2203"/>
      </w:tblGrid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7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3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Defaults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Preference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3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(2)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Defeaturing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Defeature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Center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Coarse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Initial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Assembly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Box Diagonal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0.85394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Area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9.6923e-003 m²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1.3427e-003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87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Error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Limits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Standard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(0.050000)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0.272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Layers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Growth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Algorithm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View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605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lastRenderedPageBreak/>
              <w:t xml:space="preserve">Number of CPUs for Parallel Part Meshing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Straight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Retries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(4)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Rigid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Dimensionally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Reduced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Topology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Define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</w:tbl>
    <w:p w:rsidR="004F704D" w:rsidRDefault="004F704D">
      <w:pPr>
        <w:pStyle w:val="Ttulo1"/>
        <w:ind w:left="-5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(A5) </w:t>
      </w:r>
    </w:p>
    <w:p w:rsidR="004F704D" w:rsidRDefault="004F704D">
      <w:pPr>
        <w:pStyle w:val="Ttulo2"/>
        <w:spacing w:after="3"/>
        <w:ind w:right="228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9 </w:t>
      </w:r>
      <w:proofErr w:type="spellStart"/>
      <w:r>
        <w:rPr>
          <w:rFonts w:ascii="Arial" w:eastAsia="Arial" w:hAnsi="Arial" w:cs="Arial"/>
          <w:color w:val="000000"/>
          <w:sz w:val="20"/>
        </w:rPr>
        <w:t>Model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color w:val="000000"/>
          <w:sz w:val="20"/>
        </w:rPr>
        <w:t>Analysis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tbl>
      <w:tblPr>
        <w:tblStyle w:val="TableGrid"/>
        <w:tblW w:w="4367" w:type="dxa"/>
        <w:tblInd w:w="2235" w:type="dxa"/>
        <w:tblCellMar>
          <w:top w:w="5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4F704D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4F704D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4F704D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10 </w:t>
      </w:r>
    </w:p>
    <w:p w:rsidR="004F704D" w:rsidRPr="004F704D" w:rsidRDefault="004F704D">
      <w:pPr>
        <w:spacing w:after="0"/>
        <w:ind w:left="10" w:right="2074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Analysis Settings </w:t>
      </w:r>
    </w:p>
    <w:tbl>
      <w:tblPr>
        <w:tblStyle w:val="TableGrid"/>
        <w:tblW w:w="7422" w:type="dxa"/>
        <w:tblInd w:w="707" w:type="dxa"/>
        <w:tblCellMar>
          <w:top w:w="0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4690"/>
      </w:tblGrid>
      <w:tr w:rsidR="004F704D">
        <w:trPr>
          <w:trHeight w:val="257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Settings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0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2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Auto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Weak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Springs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Pivot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Large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Relief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Rotordynamics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Coriolis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51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Retain Files After Full Solve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Combine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Displacement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Stabilization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Stress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Nodal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Store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At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Data Management </w:t>
            </w:r>
          </w:p>
        </w:tc>
      </w:tr>
      <w:tr w:rsidR="004F704D" w:rsidRP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1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C:\Users\ricar\Desktop\123_files\dp0\SYS-1\MECH\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Scratch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Unneeded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11 </w:t>
      </w:r>
    </w:p>
    <w:p w:rsidR="004F704D" w:rsidRPr="004F704D" w:rsidRDefault="004F704D">
      <w:pPr>
        <w:spacing w:after="3"/>
        <w:ind w:left="2400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6913" w:type="dxa"/>
        <w:tblInd w:w="962" w:type="dxa"/>
        <w:tblCellMar>
          <w:top w:w="11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348"/>
        <w:gridCol w:w="1332"/>
        <w:gridCol w:w="2434"/>
      </w:tblGrid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913" w:type="dxa"/>
            <w:gridSpan w:val="4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tabs>
                <w:tab w:val="center" w:pos="666"/>
                <w:tab w:val="center" w:pos="1341"/>
                <w:tab w:val="center" w:pos="200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4 Faces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144" cy="158496"/>
                      <wp:effectExtent l="0" t="0" r="0" b="0"/>
                      <wp:docPr id="53532" name="Group 5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158496"/>
                                <a:chOff x="0" y="0"/>
                                <a:chExt cx="9144" cy="158496"/>
                              </a:xfrm>
                            </wpg:grpSpPr>
                            <wps:wsp>
                              <wps:cNvPr id="56989" name="Shape 5698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90" name="Shape 56990"/>
                              <wps:cNvSpPr/>
                              <wps:spPr>
                                <a:xfrm>
                                  <a:off x="0" y="6097"/>
                                  <a:ext cx="9144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39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399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2BABE" id="Group 53532" o:spid="_x0000_s1026" style="width:.7pt;height:12.5pt;mso-position-horizontal-relative:char;mso-position-vertical-relative:line" coordsize="9144,15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">
                      <v:shape id="Shape 56989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" path="m,l9144,r,9144l,9144,,e" fillcolor="#7a99c0" stroked="f" strokeweight="0">
                        <v:stroke miterlimit="83231f" joinstyle="miter"/>
                        <v:path arrowok="t" textboxrect="0,0,9144,9144"/>
                      </v:shape>
                      <v:shape id="Shape 56990" o:spid="_x0000_s1028" style="position:absolute;top:6097;width:9144;height:152399;visibility:visible;mso-wrap-style:square;v-text-anchor:top" coordsize="9144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" path="m,l9144,r,152399l,152399,,e" fillcolor="#7a99c0" stroked="f" strokeweight="0">
                        <v:stroke miterlimit="83231f" joinstyle="miter"/>
                        <v:path arrowok="t" textboxrect="0,0,9144,15239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ab/>
              <w:t xml:space="preserve">3 Faces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4.4624e-002 m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</w:tr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Location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>No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20"/>
              </w:rPr>
              <w:t xml:space="preserve">Vector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Magnitude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1"/>
              <w:jc w:val="both"/>
            </w:pPr>
            <w:r>
              <w:rPr>
                <w:rFonts w:ascii="Arial" w:eastAsia="Arial" w:hAnsi="Arial" w:cs="Arial"/>
                <w:sz w:val="20"/>
              </w:rPr>
              <w:t>3.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11.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9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Deformable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48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:rsidR="004F704D" w:rsidRPr="004F704D" w:rsidRDefault="004F704D">
      <w:pPr>
        <w:spacing w:after="3"/>
        <w:ind w:left="242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:rsidR="004F704D" w:rsidRDefault="004F704D">
      <w:pPr>
        <w:spacing w:after="218"/>
        <w:ind w:left="-1" w:right="5"/>
        <w:jc w:val="right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5700" name="Picture 5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" name="Picture 570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spacing w:after="3"/>
        <w:ind w:left="3953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FIGURE 2 </w:t>
      </w:r>
    </w:p>
    <w:p w:rsidR="004F704D" w:rsidRPr="004F704D" w:rsidRDefault="004F704D">
      <w:pPr>
        <w:spacing w:after="3"/>
        <w:ind w:left="2026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Remote Force </w:t>
      </w:r>
    </w:p>
    <w:p w:rsidR="004F704D" w:rsidRDefault="004F704D">
      <w:pPr>
        <w:spacing w:after="283"/>
        <w:ind w:left="-1" w:right="5"/>
        <w:jc w:val="right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6026" name="Picture 6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" name="Picture 60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Solution (A6)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12 Model (A4) &gt; Static Structural (A5) &gt; Solution </w:t>
      </w:r>
    </w:p>
    <w:tbl>
      <w:tblPr>
        <w:tblStyle w:val="TableGrid"/>
        <w:tblW w:w="3632" w:type="dxa"/>
        <w:tblInd w:w="2602" w:type="dxa"/>
        <w:tblCellMar>
          <w:top w:w="5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256"/>
      </w:tblGrid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Depth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16. s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281. MB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3.5625 MB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Demand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Stress/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13 Model (A4) &gt; Static Structural (A5) &gt; Solution (A6) &gt; Solution Information </w:t>
      </w:r>
    </w:p>
    <w:tbl>
      <w:tblPr>
        <w:tblStyle w:val="TableGrid"/>
        <w:tblW w:w="4745" w:type="dxa"/>
        <w:tblInd w:w="2047" w:type="dxa"/>
        <w:tblCellMar>
          <w:top w:w="55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7"/>
        <w:gridCol w:w="1878"/>
      </w:tblGrid>
      <w:tr w:rsidR="004F704D">
        <w:trPr>
          <w:trHeight w:val="259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</w:tr>
      <w:tr w:rsidR="004F704D">
        <w:trPr>
          <w:trHeight w:val="261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Residuals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57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Violations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Interval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 s </w:t>
            </w:r>
          </w:p>
        </w:tc>
      </w:tr>
      <w:tr w:rsidR="004F704D">
        <w:trPr>
          <w:trHeight w:val="266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0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Activate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Draw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Attached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Color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Thickness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Single </w:t>
            </w:r>
          </w:p>
        </w:tc>
      </w:tr>
      <w:tr w:rsidR="004F704D">
        <w:trPr>
          <w:trHeight w:val="262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14 Model (A4) &gt; Static Structural (A5) &gt; Solution (A6) &gt; Results </w:t>
      </w:r>
    </w:p>
    <w:tbl>
      <w:tblPr>
        <w:tblStyle w:val="TableGrid"/>
        <w:tblW w:w="3966" w:type="dxa"/>
        <w:tblInd w:w="2435" w:type="dxa"/>
        <w:tblCellMar>
          <w:top w:w="0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858"/>
      </w:tblGrid>
      <w:tr w:rsidR="004F704D">
        <w:trPr>
          <w:trHeight w:val="257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i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Calculate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History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2.282e-003 m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1.1903e-003 m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Substep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1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Iteration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3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p w:rsidR="004F704D" w:rsidRDefault="004F704D">
      <w:pPr>
        <w:spacing w:after="218"/>
        <w:ind w:left="-1" w:right="5"/>
        <w:jc w:val="right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6708" name="Picture 6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" name="Picture 67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15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4578" w:type="dxa"/>
        <w:tblInd w:w="2129" w:type="dxa"/>
        <w:tblCellMar>
          <w:top w:w="54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300"/>
        <w:gridCol w:w="1222"/>
      </w:tblGrid>
      <w:tr w:rsidR="004F704D">
        <w:trPr>
          <w:trHeight w:val="253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4F704D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2.282e-003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1.1903e-003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4 </w:t>
      </w:r>
    </w:p>
    <w:p w:rsidR="004F704D" w:rsidRPr="004F704D" w:rsidRDefault="004F704D">
      <w:pPr>
        <w:spacing w:after="3"/>
        <w:ind w:left="68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:rsidR="004F704D" w:rsidRDefault="004F704D">
      <w:pPr>
        <w:spacing w:after="365"/>
        <w:ind w:left="-1" w:right="5"/>
        <w:jc w:val="right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6971" name="Picture 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Picture 69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1"/>
        <w:spacing w:after="165"/>
        <w:ind w:left="-5"/>
        <w:rPr>
          <w:lang w:val="en-US"/>
        </w:rPr>
      </w:pPr>
      <w:r w:rsidRPr="004F704D">
        <w:rPr>
          <w:lang w:val="en-US"/>
        </w:rPr>
        <w:t xml:space="preserve">Material Data 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PVC Foam (60 kg m^-3) </w:t>
      </w:r>
    </w:p>
    <w:tbl>
      <w:tblPr>
        <w:tblStyle w:val="TableGrid"/>
        <w:tblpPr w:vertAnchor="page" w:horzAnchor="page" w:tblpX="1401" w:tblpY="13521"/>
        <w:tblOverlap w:val="never"/>
        <w:tblW w:w="9438" w:type="dxa"/>
        <w:tblInd w:w="0" w:type="dxa"/>
        <w:tblCellMar>
          <w:top w:w="57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941"/>
        <w:gridCol w:w="938"/>
        <w:gridCol w:w="1267"/>
        <w:gridCol w:w="1267"/>
        <w:gridCol w:w="1267"/>
        <w:gridCol w:w="941"/>
        <w:gridCol w:w="940"/>
        <w:gridCol w:w="938"/>
      </w:tblGrid>
      <w:tr w:rsidR="004F704D">
        <w:trPr>
          <w:trHeight w:val="718"/>
        </w:trPr>
        <w:tc>
          <w:tcPr>
            <w:tcW w:w="93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left="274" w:firstLine="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16 PVC Foam (60 kg m^-3) &gt; Density </w:t>
      </w:r>
    </w:p>
    <w:tbl>
      <w:tblPr>
        <w:tblStyle w:val="TableGrid"/>
        <w:tblW w:w="1525" w:type="dxa"/>
        <w:tblInd w:w="3657" w:type="dxa"/>
        <w:tblCellMar>
          <w:top w:w="57" w:type="dxa"/>
          <w:left w:w="4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</w:tblGrid>
      <w:tr w:rsidR="004F704D">
        <w:trPr>
          <w:trHeight w:val="257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kg m^-3 </w:t>
            </w:r>
          </w:p>
        </w:tc>
      </w:tr>
      <w:tr w:rsidR="004F704D">
        <w:trPr>
          <w:trHeight w:val="272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60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17 PVC Foam (60 kg m^-3) &gt; Isotropic Elasticity </w:t>
      </w:r>
    </w:p>
    <w:tbl>
      <w:tblPr>
        <w:tblStyle w:val="TableGrid"/>
        <w:tblW w:w="6745" w:type="dxa"/>
        <w:tblInd w:w="1046" w:type="dxa"/>
        <w:tblCellMar>
          <w:top w:w="56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474"/>
        <w:gridCol w:w="1601"/>
        <w:gridCol w:w="1743"/>
      </w:tblGrid>
      <w:tr w:rsidR="004F704D">
        <w:trPr>
          <w:trHeight w:val="256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Young's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Poisson's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Bulk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9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7.e+007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5.8333e+007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2.6923e+007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lastRenderedPageBreak/>
        <w:t xml:space="preserve">TABLE 18 PVC Foam (60 kg m^-3) &gt; Orthotropic Stress Limits </w:t>
      </w:r>
    </w:p>
    <w:tbl>
      <w:tblPr>
        <w:tblStyle w:val="TableGrid"/>
        <w:tblW w:w="9442" w:type="dxa"/>
        <w:tblInd w:w="-302" w:type="dxa"/>
        <w:tblCellMar>
          <w:top w:w="6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941"/>
        <w:gridCol w:w="938"/>
        <w:gridCol w:w="1267"/>
        <w:gridCol w:w="1267"/>
        <w:gridCol w:w="1267"/>
        <w:gridCol w:w="941"/>
        <w:gridCol w:w="938"/>
        <w:gridCol w:w="941"/>
      </w:tblGrid>
      <w:tr w:rsidR="004F704D">
        <w:trPr>
          <w:trHeight w:val="266"/>
        </w:trPr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9.5e+005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-9.5e+005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TABLE 19 </w:t>
      </w:r>
    </w:p>
    <w:p w:rsidR="004F704D" w:rsidRDefault="004F704D">
      <w:pPr>
        <w:spacing w:after="0"/>
        <w:ind w:left="10" w:right="3155" w:hanging="10"/>
        <w:jc w:val="right"/>
      </w:pPr>
      <w:r>
        <w:rPr>
          <w:rFonts w:ascii="Arial" w:eastAsia="Arial" w:hAnsi="Arial" w:cs="Arial"/>
          <w:b/>
          <w:sz w:val="20"/>
        </w:rPr>
        <w:t xml:space="preserve">PVC </w:t>
      </w:r>
      <w:proofErr w:type="spellStart"/>
      <w:r>
        <w:rPr>
          <w:rFonts w:ascii="Arial" w:eastAsia="Arial" w:hAnsi="Arial" w:cs="Arial"/>
          <w:b/>
          <w:sz w:val="20"/>
        </w:rPr>
        <w:t>Foam</w:t>
      </w:r>
      <w:proofErr w:type="spellEnd"/>
      <w:r>
        <w:rPr>
          <w:rFonts w:ascii="Arial" w:eastAsia="Arial" w:hAnsi="Arial" w:cs="Arial"/>
          <w:b/>
          <w:sz w:val="20"/>
        </w:rPr>
        <w:t xml:space="preserve"> (60 kg m^-3) &gt; Color </w:t>
      </w:r>
    </w:p>
    <w:tbl>
      <w:tblPr>
        <w:tblStyle w:val="TableGrid"/>
        <w:tblW w:w="1621" w:type="dxa"/>
        <w:tblInd w:w="3609" w:type="dxa"/>
        <w:tblCellMar>
          <w:top w:w="56" w:type="dxa"/>
          <w:left w:w="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656"/>
        <w:gridCol w:w="500"/>
      </w:tblGrid>
      <w:tr w:rsidR="004F704D">
        <w:trPr>
          <w:trHeight w:val="256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4F704D">
        <w:trPr>
          <w:trHeight w:val="269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155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244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255 </w:t>
            </w:r>
          </w:p>
        </w:tc>
      </w:tr>
    </w:tbl>
    <w:p w:rsidR="004F704D" w:rsidRDefault="004F70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61AC" w:rsidRPr="00717078" w:rsidRDefault="00D861AC" w:rsidP="00EB5D80">
      <w:pPr>
        <w:rPr>
          <w:rFonts w:ascii="Times New Roman" w:hAnsi="Times New Roman" w:cs="Times New Roman"/>
          <w:sz w:val="28"/>
        </w:rPr>
      </w:pPr>
    </w:p>
    <w:sectPr w:rsidR="00D861AC" w:rsidRPr="00717078" w:rsidSect="002F37F8">
      <w:headerReference w:type="default" r:id="rId30"/>
      <w:footerReference w:type="default" r:id="rId31"/>
      <w:footerReference w:type="first" r:id="rId32"/>
      <w:pgSz w:w="11906" w:h="16838" w:code="9"/>
      <w:pgMar w:top="2410" w:right="720" w:bottom="1276" w:left="720" w:header="56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39" w:rsidRDefault="00633D39" w:rsidP="0098689D">
      <w:pPr>
        <w:spacing w:after="0" w:line="240" w:lineRule="auto"/>
      </w:pPr>
      <w:r>
        <w:separator/>
      </w:r>
    </w:p>
  </w:endnote>
  <w:endnote w:type="continuationSeparator" w:id="0">
    <w:p w:rsidR="00633D39" w:rsidRDefault="00633D39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52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6"/>
    </w:tblGrid>
    <w:tr w:rsidR="004F704D" w:rsidTr="00BC788C">
      <w:trPr>
        <w:trHeight w:val="716"/>
      </w:trPr>
      <w:tc>
        <w:tcPr>
          <w:tcW w:w="1526" w:type="dxa"/>
          <w:shd w:val="clear" w:color="auto" w:fill="auto"/>
        </w:tcPr>
        <w:sdt>
          <w:sdtPr>
            <w:rPr>
              <w:b/>
              <w:color w:val="006A91" w:themeColor="accent4"/>
            </w:rPr>
            <w:alias w:val="Fecha de publicación"/>
            <w:tag w:val=""/>
            <w:id w:val="-583455222"/>
            <w:dataBinding w:prefixMappings="xmlns:ns0='http://schemas.microsoft.com/office/2006/coverPageProps' " w:xpath="/ns0:CoverPageProperties[1]/ns0:PublishDate[1]" w:storeItemID="{55AF091B-3C7A-41E3-B477-F2FDAA23CFDA}"/>
            <w:date w:fullDate="2019-01-01T00:00:00Z">
              <w:dateFormat w:val="yyyy"/>
              <w:lid w:val="es-AR"/>
              <w:storeMappedDataAs w:val="dateTime"/>
              <w:calendar w:val="gregorian"/>
            </w:date>
          </w:sdtPr>
          <w:sdtContent>
            <w:p w:rsidR="004F704D" w:rsidRPr="00BA04D2" w:rsidRDefault="004F704D" w:rsidP="004B3318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006A91" w:themeColor="accent4"/>
                  <w:lang w:val="es-AR"/>
                </w:rPr>
                <w:t>2019</w:t>
              </w:r>
            </w:p>
          </w:sdtContent>
        </w:sdt>
      </w:tc>
    </w:tr>
  </w:tbl>
  <w:p w:rsidR="004F704D" w:rsidRPr="00EB5D80" w:rsidRDefault="004F704D" w:rsidP="007D2014">
    <w:pPr>
      <w:rPr>
        <w:sz w:val="2"/>
      </w:rPr>
    </w:pPr>
    <w:r w:rsidRPr="002F37F8">
      <w:rPr>
        <w:noProof/>
        <w:sz w:val="20"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CD615" wp14:editId="21BDDA05">
              <wp:simplePos x="0" y="0"/>
              <wp:positionH relativeFrom="column">
                <wp:posOffset>3295650</wp:posOffset>
              </wp:positionH>
              <wp:positionV relativeFrom="paragraph">
                <wp:posOffset>-432748</wp:posOffset>
              </wp:positionV>
              <wp:extent cx="0" cy="327547"/>
              <wp:effectExtent l="0" t="0" r="19050" b="15875"/>
              <wp:wrapNone/>
              <wp:docPr id="16" name="1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754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64718C" id="1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" strokecolor="white [3212]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4D" w:rsidRDefault="004F704D">
    <w:pPr>
      <w:pStyle w:val="Piedepgina"/>
      <w:rPr>
        <w:lang w:val="es-AR"/>
      </w:rPr>
    </w:pPr>
  </w:p>
  <w:p w:rsidR="004F704D" w:rsidRDefault="004F704D">
    <w:pPr>
      <w:pStyle w:val="Piedepgina"/>
      <w:rPr>
        <w:lang w:val="es-AR"/>
      </w:rPr>
    </w:pPr>
  </w:p>
  <w:p w:rsidR="004F704D" w:rsidRPr="007D2014" w:rsidRDefault="004F704D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39" w:rsidRDefault="00633D39" w:rsidP="0098689D">
      <w:pPr>
        <w:spacing w:after="0" w:line="240" w:lineRule="auto"/>
      </w:pPr>
      <w:r>
        <w:separator/>
      </w:r>
    </w:p>
  </w:footnote>
  <w:footnote w:type="continuationSeparator" w:id="0">
    <w:p w:rsidR="00633D39" w:rsidRDefault="00633D39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4"/>
      <w:gridCol w:w="1832"/>
    </w:tblGrid>
    <w:tr w:rsidR="004F704D" w:rsidTr="0070136F">
      <w:trPr>
        <w:trHeight w:val="522"/>
      </w:trPr>
      <w:tc>
        <w:tcPr>
          <w:tcW w:w="8755" w:type="dxa"/>
          <w:shd w:val="clear" w:color="auto" w:fill="FFFFFF" w:themeFill="background1"/>
          <w:vAlign w:val="center"/>
        </w:tcPr>
        <w:p w:rsidR="004F704D" w:rsidRPr="00BA04D2" w:rsidRDefault="004F704D" w:rsidP="00BC788C">
          <w:pPr>
            <w:pStyle w:val="Encabezado"/>
            <w:spacing w:before="120" w:after="120"/>
            <w:rPr>
              <w:b/>
              <w:sz w:val="24"/>
            </w:rPr>
          </w:pPr>
        </w:p>
      </w:tc>
      <w:tc>
        <w:tcPr>
          <w:tcW w:w="1851" w:type="dxa"/>
          <w:shd w:val="clear" w:color="auto" w:fill="auto"/>
          <w:vAlign w:val="center"/>
        </w:tcPr>
        <w:p w:rsidR="004F704D" w:rsidRDefault="004F704D" w:rsidP="00E81675">
          <w:pPr>
            <w:pStyle w:val="Encabezado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noProof/>
              <w:sz w:val="24"/>
              <w:lang w:val="es-MX" w:eastAsia="es-MX" w:bidi="ar-SA"/>
            </w:rPr>
            <w:drawing>
              <wp:anchor distT="0" distB="0" distL="114300" distR="114300" simplePos="0" relativeHeight="251651072" behindDoc="1" locked="0" layoutInCell="1" allowOverlap="1" wp14:anchorId="44F7DDF3" wp14:editId="740A9787">
                <wp:simplePos x="0" y="0"/>
                <wp:positionH relativeFrom="column">
                  <wp:posOffset>51435</wp:posOffset>
                </wp:positionH>
                <wp:positionV relativeFrom="paragraph">
                  <wp:posOffset>74930</wp:posOffset>
                </wp:positionV>
                <wp:extent cx="929640" cy="991870"/>
                <wp:effectExtent l="0" t="0" r="3810" b="0"/>
                <wp:wrapNone/>
                <wp:docPr id="9" name="Imagen 9" descr="G:\7. Valor Creativo\2. Plantillas - Valor Creativo\plantilla 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7. Valor Creativo\2. Plantillas - Valor Creativo\plantilla 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296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704D" w:rsidRPr="0070136F" w:rsidRDefault="004F704D" w:rsidP="007D2014">
          <w:pPr>
            <w:pStyle w:val="Encabezado"/>
            <w:spacing w:before="120" w:after="120"/>
            <w:jc w:val="center"/>
            <w:rPr>
              <w:b/>
              <w:sz w:val="44"/>
            </w:rPr>
          </w:pP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begin"/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instrText>PAGE   \* MERGEFORMAT</w:instrTex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separate"/>
          </w:r>
          <w:r w:rsidR="00850481">
            <w:rPr>
              <w:noProof/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2</w: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end"/>
          </w:r>
        </w:p>
        <w:p w:rsidR="004F704D" w:rsidRPr="00E81675" w:rsidRDefault="004F704D" w:rsidP="007D2014">
          <w:pPr>
            <w:pStyle w:val="Encabezado"/>
            <w:spacing w:before="120" w:after="120"/>
            <w:jc w:val="center"/>
            <w:rPr>
              <w:b/>
              <w:sz w:val="24"/>
            </w:rPr>
          </w:pPr>
        </w:p>
      </w:tc>
    </w:tr>
  </w:tbl>
  <w:p w:rsidR="004F704D" w:rsidRPr="0070136F" w:rsidRDefault="004F704D">
    <w:pPr>
      <w:pStyle w:val="Encabezado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2F7"/>
    <w:multiLevelType w:val="hybridMultilevel"/>
    <w:tmpl w:val="7670147A"/>
    <w:lvl w:ilvl="0" w:tplc="FECED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767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02A56">
      <w:start w:val="1"/>
      <w:numFmt w:val="bullet"/>
      <w:lvlText w:val="▪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4CC1E">
      <w:start w:val="1"/>
      <w:numFmt w:val="bullet"/>
      <w:lvlText w:val="•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207F8">
      <w:start w:val="1"/>
      <w:numFmt w:val="bullet"/>
      <w:lvlText w:val="o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84C72">
      <w:start w:val="1"/>
      <w:numFmt w:val="bullet"/>
      <w:lvlText w:val="▪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08D92">
      <w:start w:val="1"/>
      <w:numFmt w:val="bullet"/>
      <w:lvlText w:val="•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EEF08">
      <w:start w:val="1"/>
      <w:numFmt w:val="bullet"/>
      <w:lvlText w:val="o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4EA22">
      <w:start w:val="1"/>
      <w:numFmt w:val="bullet"/>
      <w:lvlText w:val="▪"/>
      <w:lvlJc w:val="left"/>
      <w:pPr>
        <w:ind w:left="7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D491C"/>
    <w:multiLevelType w:val="hybridMultilevel"/>
    <w:tmpl w:val="F78EA17E"/>
    <w:lvl w:ilvl="0" w:tplc="CDCC82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AF708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EC1E00">
      <w:start w:val="1"/>
      <w:numFmt w:val="bullet"/>
      <w:lvlText w:val="▪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C904">
      <w:start w:val="1"/>
      <w:numFmt w:val="bullet"/>
      <w:lvlText w:val="•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0BE98">
      <w:start w:val="1"/>
      <w:numFmt w:val="bullet"/>
      <w:lvlText w:val="o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2303E">
      <w:start w:val="1"/>
      <w:numFmt w:val="bullet"/>
      <w:lvlText w:val="▪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E9DFA">
      <w:start w:val="1"/>
      <w:numFmt w:val="bullet"/>
      <w:lvlText w:val="•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52E108">
      <w:start w:val="1"/>
      <w:numFmt w:val="bullet"/>
      <w:lvlText w:val="o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08F04">
      <w:start w:val="1"/>
      <w:numFmt w:val="bullet"/>
      <w:lvlText w:val="▪"/>
      <w:lvlJc w:val="left"/>
      <w:pPr>
        <w:ind w:left="7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8C"/>
    <w:rsid w:val="00006EBC"/>
    <w:rsid w:val="00077231"/>
    <w:rsid w:val="000E403C"/>
    <w:rsid w:val="00134557"/>
    <w:rsid w:val="0020647A"/>
    <w:rsid w:val="0027573B"/>
    <w:rsid w:val="002853D4"/>
    <w:rsid w:val="00287B15"/>
    <w:rsid w:val="002E7B8F"/>
    <w:rsid w:val="002F37F8"/>
    <w:rsid w:val="0032149E"/>
    <w:rsid w:val="00323384"/>
    <w:rsid w:val="00382826"/>
    <w:rsid w:val="004056C9"/>
    <w:rsid w:val="004117FE"/>
    <w:rsid w:val="004924D6"/>
    <w:rsid w:val="004B3318"/>
    <w:rsid w:val="004F704D"/>
    <w:rsid w:val="00566C49"/>
    <w:rsid w:val="00571859"/>
    <w:rsid w:val="005F6C61"/>
    <w:rsid w:val="00615FB8"/>
    <w:rsid w:val="00633D39"/>
    <w:rsid w:val="006802F3"/>
    <w:rsid w:val="00697944"/>
    <w:rsid w:val="0070136F"/>
    <w:rsid w:val="00717078"/>
    <w:rsid w:val="0076780C"/>
    <w:rsid w:val="007D2014"/>
    <w:rsid w:val="00850481"/>
    <w:rsid w:val="008857CA"/>
    <w:rsid w:val="00892289"/>
    <w:rsid w:val="008E647B"/>
    <w:rsid w:val="00924E55"/>
    <w:rsid w:val="0098689D"/>
    <w:rsid w:val="0099788F"/>
    <w:rsid w:val="009E2D39"/>
    <w:rsid w:val="009F67A8"/>
    <w:rsid w:val="00A154BF"/>
    <w:rsid w:val="00A857C7"/>
    <w:rsid w:val="00AC169D"/>
    <w:rsid w:val="00B01427"/>
    <w:rsid w:val="00B11CAF"/>
    <w:rsid w:val="00B14BFC"/>
    <w:rsid w:val="00B17892"/>
    <w:rsid w:val="00B6244F"/>
    <w:rsid w:val="00BA04D2"/>
    <w:rsid w:val="00BC2EA0"/>
    <w:rsid w:val="00BC788C"/>
    <w:rsid w:val="00C0088B"/>
    <w:rsid w:val="00C454DD"/>
    <w:rsid w:val="00CB3A65"/>
    <w:rsid w:val="00D2073B"/>
    <w:rsid w:val="00D861AC"/>
    <w:rsid w:val="00E17846"/>
    <w:rsid w:val="00E81675"/>
    <w:rsid w:val="00EB5D80"/>
    <w:rsid w:val="00EE7EAD"/>
    <w:rsid w:val="00F05A14"/>
    <w:rsid w:val="00F65C2D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0387D"/>
  <w15:docId w15:val="{5B2FE5C7-AE14-4E46-A2DE-1226E5D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004F6C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6A91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3548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8B3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004F6C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:lang w:val="es-ES"/>
      <w14:ligatures w14:val="standard"/>
      <w14:numForm w14:val="oldStyle"/>
    </w:rPr>
  </w:style>
  <w:style w:type="character" w:customStyle="1" w:styleId="Ttulo1Car">
    <w:name w:val="Título 1 Car"/>
    <w:basedOn w:val="Fuentedeprrafopredeter"/>
    <w:link w:val="Ttulo1"/>
    <w:rsid w:val="008857CA"/>
    <w:rPr>
      <w:rFonts w:asciiTheme="majorHAnsi" w:eastAsiaTheme="majorEastAsia" w:hAnsiTheme="majorHAnsi" w:cstheme="majorBidi"/>
      <w:b/>
      <w:bCs/>
      <w:color w:val="006A91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4056C9"/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4056C9"/>
    <w:rPr>
      <w:rFonts w:eastAsiaTheme="majorEastAsia" w:cstheme="majorBidi"/>
      <w:b/>
      <w:bCs/>
      <w:color w:val="003548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C8B3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C8B300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E6CD00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C8B300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C8B300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FFD66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E9A155" w:themeColor="accent2"/>
      </w:pBdr>
      <w:spacing w:before="240" w:after="120" w:line="300" w:lineRule="auto"/>
    </w:pPr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C8B300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C8B300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C8B300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5F5F5F" w:themeColor="hyperlink"/>
      <w:u w:val="single"/>
    </w:rPr>
  </w:style>
  <w:style w:type="table" w:customStyle="1" w:styleId="TableGrid">
    <w:name w:val="TableGrid"/>
    <w:rsid w:val="004F704D"/>
    <w:pPr>
      <w:spacing w:after="0" w:line="240" w:lineRule="auto"/>
    </w:pPr>
    <w:rPr>
      <w:rFonts w:eastAsiaTheme="minorEastAsia"/>
      <w:lang w:val="es-MX" w:eastAsia="es-MX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SA~1\AppData\Local\Temp\Rar$DIa5940.5371\Plantilla%2010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58"/>
    <w:rsid w:val="00E4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9ADF7AE34E94BBFAEDDE1530F5E8B90">
    <w:name w:val="F9ADF7AE34E94BBFAEDDE1530F5E8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lantilla 10 - Valor Creativo v2">
      <a:dk1>
        <a:srgbClr val="000000"/>
      </a:dk1>
      <a:lt1>
        <a:srgbClr val="FFFFFF"/>
      </a:lt1>
      <a:dk2>
        <a:srgbClr val="C8B300"/>
      </a:dk2>
      <a:lt2>
        <a:srgbClr val="F2F2F2"/>
      </a:lt2>
      <a:accent1>
        <a:srgbClr val="FFD66C"/>
      </a:accent1>
      <a:accent2>
        <a:srgbClr val="E9A155"/>
      </a:accent2>
      <a:accent3>
        <a:srgbClr val="FDC705"/>
      </a:accent3>
      <a:accent4>
        <a:srgbClr val="006A91"/>
      </a:accent4>
      <a:accent5>
        <a:srgbClr val="DF7A10"/>
      </a:accent5>
      <a:accent6>
        <a:srgbClr val="D9C759"/>
      </a:accent6>
      <a:hlink>
        <a:srgbClr val="5F5F5F"/>
      </a:hlink>
      <a:folHlink>
        <a:srgbClr val="969696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C96EC-B20F-4B88-AEA4-F39DAF93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10 - 2007, 2010 y 2013 - Valor Creativo</Template>
  <TotalTime>101</TotalTime>
  <Pages>23</Pages>
  <Words>2029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>Microsoft Corp.</Company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creator>Juan Salguero</dc:creator>
  <cp:lastModifiedBy>Juan Salguero</cp:lastModifiedBy>
  <cp:revision>11</cp:revision>
  <dcterms:created xsi:type="dcterms:W3CDTF">2019-02-01T04:41:00Z</dcterms:created>
  <dcterms:modified xsi:type="dcterms:W3CDTF">2019-02-01T06:22:00Z</dcterms:modified>
</cp:coreProperties>
</file>